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" w:hAnsi="Arial" w:cs="Arial"/>
              <w:color w:val="444444"/>
              <w:spacing w:val="15"/>
              <w:sz w:val="33"/>
              <w:szCs w:val="33"/>
              <w:highlight w:val="yellow"/>
              <w:shd w:val="clear" w:color="auto" w:fill="FFFFFF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03D20571-D627-4CF4-89F3-8302D1701AA6}"/>
            <w:text/>
          </w:sdtPr>
          <w:sdtEndPr/>
          <w:sdtContent>
            <w:p w:rsidR="00941D3E" w:rsidRDefault="009A6565">
              <w:pPr>
                <w:pStyle w:val="Publishwithline"/>
              </w:pPr>
              <w:r w:rsidRPr="009A6565">
                <w:rPr>
                  <w:rFonts w:ascii="Arial" w:hAnsi="Arial" w:cs="Arial"/>
                  <w:color w:val="444444"/>
                  <w:spacing w:val="15"/>
                  <w:sz w:val="33"/>
                  <w:szCs w:val="33"/>
                  <w:highlight w:val="yellow"/>
                  <w:shd w:val="clear" w:color="auto" w:fill="FFFFFF"/>
                </w:rPr>
                <w:t>Font Credit to put in Footer for:    Camphor W01</w:t>
              </w:r>
            </w:p>
          </w:sdtContent>
        </w:sdt>
        <w:p w:rsidR="00941D3E" w:rsidRDefault="00941D3E">
          <w:pPr>
            <w:pStyle w:val="underline"/>
          </w:pPr>
        </w:p>
        <w:p w:rsidR="00941D3E" w:rsidRDefault="00C174D0">
          <w:pPr>
            <w:pStyle w:val="PadderBetweenControlandBody"/>
          </w:pPr>
        </w:p>
      </w:sdtContent>
    </w:sdt>
    <w:p w:rsidR="00941D3E" w:rsidRDefault="009A6565">
      <w:r>
        <w:rPr>
          <w:rFonts w:ascii="Arial" w:hAnsi="Arial" w:cs="Arial"/>
          <w:color w:val="FF0000"/>
          <w:sz w:val="20"/>
          <w:shd w:val="clear" w:color="auto" w:fill="D9F5BB"/>
        </w:rPr>
        <w:t xml:space="preserve">&lt;a </w:t>
      </w:r>
      <w:proofErr w:type="spellStart"/>
      <w:r>
        <w:rPr>
          <w:rFonts w:ascii="Arial" w:hAnsi="Arial" w:cs="Arial"/>
          <w:color w:val="FF0000"/>
          <w:sz w:val="20"/>
          <w:shd w:val="clear" w:color="auto" w:fill="D9F5BB"/>
        </w:rPr>
        <w:t>href</w:t>
      </w:r>
      <w:proofErr w:type="spellEnd"/>
      <w:r>
        <w:rPr>
          <w:rFonts w:ascii="Arial" w:hAnsi="Arial" w:cs="Arial"/>
          <w:color w:val="FF0000"/>
          <w:sz w:val="20"/>
          <w:shd w:val="clear" w:color="auto" w:fill="D9F5BB"/>
        </w:rPr>
        <w:t>="http://www.onlinewebfonts.com"&gt;oNline Web Fonts&lt;/a&gt;</w:t>
      </w:r>
    </w:p>
    <w:sectPr w:rsidR="00941D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9A6565"/>
    <w:rsid w:val="00037215"/>
    <w:rsid w:val="00941D3E"/>
    <w:rsid w:val="009A6565"/>
    <w:rsid w:val="00C174D0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A65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9A65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51"/>
    <w:rsid w:val="00024ADC"/>
    <w:rsid w:val="00224251"/>
    <w:rsid w:val="003815AF"/>
    <w:rsid w:val="005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4F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4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Font Credit to put in Footer for:    Camphor W01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03D20571-D627-4CF4-89F3-8302D1701AA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1262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2</cp:revision>
  <dcterms:created xsi:type="dcterms:W3CDTF">2020-01-18T22:29:00Z</dcterms:created>
  <dcterms:modified xsi:type="dcterms:W3CDTF">2020-01-20T06:12:00Z</dcterms:modified>
</cp:coreProperties>
</file>
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5D" w:rsidRDefault="00711656" w:rsidP="00C1575D">
      <w:pPr>
        <w:pStyle w:val="Title"/>
        <w:rPr>
          <w:b/>
        </w:rPr>
      </w:pPr>
      <w:r w:rsidRPr="00711656">
        <w:rPr>
          <w:b/>
        </w:rPr>
        <w:t>Amy n</w:t>
      </w:r>
      <w:r w:rsidR="00C1575D">
        <w:rPr>
          <w:b/>
        </w:rPr>
        <w:t>icole</w:t>
      </w:r>
      <w:r w:rsidRPr="00711656">
        <w:rPr>
          <w:b/>
        </w:rPr>
        <w:t xml:space="preserve"> Pate</w:t>
      </w:r>
    </w:p>
    <w:p w:rsidR="00C1575D" w:rsidRPr="00C1575D" w:rsidRDefault="00C1575D" w:rsidP="00C1575D">
      <w:pPr>
        <w:pStyle w:val="Title"/>
        <w:rPr>
          <w:b/>
          <w:sz w:val="16"/>
          <w:szCs w:val="16"/>
        </w:rPr>
      </w:pPr>
      <w:r w:rsidRPr="00C1575D">
        <w:rPr>
          <w:sz w:val="14"/>
          <w:szCs w:val="14"/>
        </w:rPr>
        <w:t>Hard working, detail oriented ready to implement skills by becoming gainfully employed</w:t>
      </w:r>
    </w:p>
    <w:p w:rsidR="00A07342" w:rsidRPr="00640DA6" w:rsidRDefault="009A7BCF" w:rsidP="00A07342">
      <w:pPr>
        <w:pStyle w:val="Heading1"/>
      </w:pPr>
      <w:sdt>
        <w:sdtPr>
          <w:alias w:val="Skills &amp; Abilities:"/>
          <w:tag w:val="Skills &amp; Abilities:"/>
          <w:id w:val="-153141655"/>
          <w:placeholder>
            <w:docPart w:val="2A8E225DBCF14F74BAC99476976EF8E6"/>
          </w:placeholder>
          <w:temporary/>
          <w:showingPlcHdr/>
        </w:sdtPr>
        <w:sdtEndPr/>
        <w:sdtContent>
          <w:r w:rsidR="00A07342">
            <w:t>Skills &amp; Abilities</w:t>
          </w:r>
        </w:sdtContent>
      </w:sdt>
    </w:p>
    <w:p w:rsidR="00A1737A" w:rsidRDefault="00A73C55" w:rsidP="004F0D5F">
      <w:r>
        <w:t>Build websites</w:t>
      </w:r>
      <w:r w:rsidR="00A1737A">
        <w:t xml:space="preserve"> and landing pages </w:t>
      </w:r>
      <w:r w:rsidR="00B67121">
        <w:t>from concept through deployment</w:t>
      </w:r>
    </w:p>
    <w:p w:rsidR="00A73C55" w:rsidRDefault="00A73C55" w:rsidP="004F0D5F">
      <w:r>
        <w:t>S</w:t>
      </w:r>
      <w:r w:rsidRPr="00A1737A">
        <w:t xml:space="preserve">trong </w:t>
      </w:r>
      <w:r>
        <w:t>problem-</w:t>
      </w:r>
      <w:r w:rsidR="00523374">
        <w:t>solving</w:t>
      </w:r>
      <w:r>
        <w:t xml:space="preserve"> skills and implementation of solutions</w:t>
      </w:r>
    </w:p>
    <w:p w:rsidR="00A73C55" w:rsidRDefault="00A73C55" w:rsidP="004F0D5F">
      <w:r>
        <w:t xml:space="preserve">HTML5, CSS3, Adobe Photoshop and </w:t>
      </w:r>
      <w:r w:rsidR="00523374">
        <w:t>Illustrator</w:t>
      </w:r>
      <w:r w:rsidR="00245517">
        <w:t>, Microsoft Office</w:t>
      </w:r>
      <w:r w:rsidR="00C1575D">
        <w:t>,</w:t>
      </w:r>
    </w:p>
    <w:p w:rsidR="00A73C55" w:rsidRDefault="00A73C55" w:rsidP="004F0D5F">
      <w:r>
        <w:t xml:space="preserve">Communicating </w:t>
      </w:r>
      <w:r w:rsidRPr="00A1737A">
        <w:t>and work</w:t>
      </w:r>
      <w:r>
        <w:t>ing</w:t>
      </w:r>
      <w:r w:rsidRPr="00A1737A">
        <w:t xml:space="preserve"> in a team effectively</w:t>
      </w:r>
    </w:p>
    <w:p w:rsidR="00A1737A" w:rsidRDefault="00B67121" w:rsidP="004F0D5F">
      <w:r>
        <w:t>Assess</w:t>
      </w:r>
      <w:r w:rsidR="00A1737A">
        <w:t xml:space="preserve"> UX and UI de</w:t>
      </w:r>
      <w:r>
        <w:t>signs for technical feasibility</w:t>
      </w:r>
    </w:p>
    <w:p w:rsidR="00A07342" w:rsidRDefault="00523374" w:rsidP="004F0D5F">
      <w:r>
        <w:t xml:space="preserve">Develop </w:t>
      </w:r>
      <w:r w:rsidR="00A1737A">
        <w:t>repo</w:t>
      </w:r>
      <w:r w:rsidR="00B67121">
        <w:t>rts in graph format as required</w:t>
      </w:r>
    </w:p>
    <w:p w:rsidR="00A72E88" w:rsidRDefault="00A72E88" w:rsidP="004F0D5F">
      <w:r>
        <w:t>Research Implementation</w:t>
      </w:r>
    </w:p>
    <w:p w:rsidR="00C1575D" w:rsidRDefault="00C1575D" w:rsidP="004F0D5F">
      <w:bookmarkStart w:id="0" w:name="_GoBack"/>
      <w:bookmarkEnd w:id="0"/>
      <w:r>
        <w:t>13 years of Sales Experience</w:t>
      </w:r>
    </w:p>
    <w:p w:rsidR="00C1575D" w:rsidRDefault="00C1575D" w:rsidP="004F0D5F">
      <w:r>
        <w:t>Excellent Customer Service Relations</w:t>
      </w:r>
    </w:p>
    <w:p w:rsidR="003325A2" w:rsidRPr="00640DA6" w:rsidRDefault="003325A2" w:rsidP="004F0D5F"/>
    <w:p w:rsidR="00127431" w:rsidRPr="00640DA6" w:rsidRDefault="00FF5DD7" w:rsidP="00A07342">
      <w:pPr>
        <w:pStyle w:val="Heading1"/>
      </w:pPr>
      <w:r>
        <w:t>Relevant experience</w:t>
      </w:r>
    </w:p>
    <w:p w:rsidR="00C1575D" w:rsidRDefault="00C1575D" w:rsidP="00C1575D">
      <w:pPr>
        <w:pStyle w:val="ListBullet"/>
        <w:numPr>
          <w:ilvl w:val="0"/>
          <w:numId w:val="0"/>
        </w:numPr>
      </w:pPr>
      <w:r>
        <w:t xml:space="preserve">Sales and Marketing for AT&amp;T </w:t>
      </w:r>
      <w:r w:rsidR="003325A2">
        <w:t>and</w:t>
      </w:r>
      <w:r>
        <w:t xml:space="preserve"> Charities</w:t>
      </w:r>
    </w:p>
    <w:p w:rsidR="00C1575D" w:rsidRPr="00C1575D" w:rsidRDefault="00C1575D" w:rsidP="00C1575D">
      <w:pPr>
        <w:pStyle w:val="ListBullet"/>
        <w:numPr>
          <w:ilvl w:val="0"/>
          <w:numId w:val="0"/>
        </w:numPr>
        <w:ind w:left="360" w:hanging="360"/>
      </w:pPr>
      <w:r>
        <w:t>Research and Case Studies</w:t>
      </w:r>
    </w:p>
    <w:p w:rsidR="003C68A8" w:rsidRPr="004F0D5F" w:rsidRDefault="009C4DFA" w:rsidP="00C406B8">
      <w:pPr>
        <w:pStyle w:val="Heading3"/>
        <w:rPr>
          <w:i w:val="0"/>
        </w:rPr>
      </w:pPr>
      <w:r w:rsidRPr="004F0D5F">
        <w:rPr>
          <w:i w:val="0"/>
        </w:rPr>
        <w:t xml:space="preserve">Sole </w:t>
      </w:r>
      <w:r w:rsidR="00523374" w:rsidRPr="004F0D5F">
        <w:rPr>
          <w:i w:val="0"/>
        </w:rPr>
        <w:t>Proprietor</w:t>
      </w:r>
      <w:r w:rsidRPr="004F0D5F">
        <w:rPr>
          <w:i w:val="0"/>
        </w:rPr>
        <w:t xml:space="preserve">  </w:t>
      </w:r>
    </w:p>
    <w:p w:rsidR="00FD6F91" w:rsidRDefault="009C4DFA" w:rsidP="00FD6F91">
      <w:pPr>
        <w:pStyle w:val="ListBullet"/>
      </w:pPr>
      <w:r>
        <w:t>I have worked on</w:t>
      </w:r>
      <w:r w:rsidR="003325A2">
        <w:t xml:space="preserve"> many</w:t>
      </w:r>
      <w:r>
        <w:t xml:space="preserve"> </w:t>
      </w:r>
      <w:r w:rsidR="003325A2">
        <w:t xml:space="preserve">projects </w:t>
      </w:r>
      <w:r>
        <w:t xml:space="preserve">from </w:t>
      </w:r>
      <w:r w:rsidR="00523374">
        <w:t>English T</w:t>
      </w:r>
      <w:r w:rsidR="00B67121">
        <w:t>utoring to</w:t>
      </w:r>
      <w:r>
        <w:t xml:space="preserve"> Photography to Website Development </w:t>
      </w:r>
    </w:p>
    <w:p w:rsidR="00A07342" w:rsidRPr="004F0D5F" w:rsidRDefault="009C4DFA" w:rsidP="00A07342">
      <w:pPr>
        <w:pStyle w:val="Heading3"/>
        <w:rPr>
          <w:i w:val="0"/>
        </w:rPr>
      </w:pPr>
      <w:r w:rsidRPr="004F0D5F">
        <w:rPr>
          <w:i w:val="0"/>
        </w:rPr>
        <w:t>Server</w:t>
      </w:r>
    </w:p>
    <w:p w:rsidR="00A07342" w:rsidRDefault="003325A2" w:rsidP="00A07342">
      <w:pPr>
        <w:pStyle w:val="ListBullet"/>
      </w:pPr>
      <w:r>
        <w:t>12 years in v</w:t>
      </w:r>
      <w:r w:rsidR="009C4DFA">
        <w:t xml:space="preserve">arious establishments ranging from dives to fine </w:t>
      </w:r>
      <w:proofErr w:type="spellStart"/>
      <w:r w:rsidR="009C4DFA">
        <w:t>dinning</w:t>
      </w:r>
      <w:proofErr w:type="spellEnd"/>
      <w:r>
        <w:t xml:space="preserve"> to tourist attraction bars</w:t>
      </w:r>
    </w:p>
    <w:p w:rsidR="00E62769" w:rsidRPr="00640DA6" w:rsidRDefault="009A7BCF" w:rsidP="00385CE0">
      <w:pPr>
        <w:pStyle w:val="Heading1"/>
      </w:pPr>
      <w:sdt>
        <w:sdtPr>
          <w:alias w:val="Education:"/>
          <w:tag w:val="Education:"/>
          <w:id w:val="-1938512403"/>
          <w:placeholder>
            <w:docPart w:val="767FA05C64EF465BA997D98DA3665079"/>
          </w:placeholder>
          <w:temporary/>
          <w:showingPlcHdr/>
        </w:sdtPr>
        <w:sdtEndPr/>
        <w:sdtContent>
          <w:r w:rsidR="00CC375A" w:rsidRPr="00640DA6">
            <w:t>Education</w:t>
          </w:r>
        </w:sdtContent>
      </w:sdt>
    </w:p>
    <w:p w:rsidR="003C68A8" w:rsidRPr="00640DA6" w:rsidRDefault="006E1416" w:rsidP="007C3EE3">
      <w:pPr>
        <w:pStyle w:val="Heading2"/>
      </w:pPr>
      <w:r>
        <w:t>Arkansas State University</w:t>
      </w:r>
      <w:r w:rsidR="003C68A8" w:rsidRPr="00640DA6">
        <w:tab/>
      </w:r>
      <w:r w:rsidR="009C4DFA">
        <w:tab/>
      </w:r>
      <w:r>
        <w:t>West Memphis, AR</w:t>
      </w:r>
    </w:p>
    <w:p w:rsidR="003C68A8" w:rsidRPr="00FF5DD7" w:rsidRDefault="0008055A" w:rsidP="00E6655D">
      <w:pPr>
        <w:pStyle w:val="Heading3"/>
        <w:rPr>
          <w:i w:val="0"/>
        </w:rPr>
      </w:pPr>
      <w:r>
        <w:rPr>
          <w:i w:val="0"/>
        </w:rPr>
        <w:t xml:space="preserve">Associate </w:t>
      </w:r>
      <w:r w:rsidR="00B67121" w:rsidRPr="00FF5DD7">
        <w:rPr>
          <w:i w:val="0"/>
        </w:rPr>
        <w:t xml:space="preserve">of </w:t>
      </w:r>
      <w:r>
        <w:rPr>
          <w:i w:val="0"/>
        </w:rPr>
        <w:t>Science</w:t>
      </w:r>
      <w:r w:rsidR="00B67121" w:rsidRPr="00FF5DD7">
        <w:rPr>
          <w:i w:val="0"/>
        </w:rPr>
        <w:t xml:space="preserve"> in Psychology   </w:t>
      </w:r>
      <w:r w:rsidR="00197D66">
        <w:rPr>
          <w:i w:val="0"/>
        </w:rPr>
        <w:tab/>
      </w:r>
      <w:r w:rsidR="00197D66">
        <w:rPr>
          <w:i w:val="0"/>
        </w:rPr>
        <w:tab/>
      </w:r>
      <w:r w:rsidR="00197D66">
        <w:rPr>
          <w:i w:val="0"/>
        </w:rPr>
        <w:tab/>
      </w:r>
      <w:r w:rsidR="00197D66">
        <w:rPr>
          <w:i w:val="0"/>
        </w:rPr>
        <w:tab/>
      </w:r>
      <w:r w:rsidR="007E4F23" w:rsidRPr="00FF5DD7">
        <w:rPr>
          <w:i w:val="0"/>
        </w:rPr>
        <w:t>GPA</w:t>
      </w:r>
      <w:r w:rsidR="00197D66">
        <w:rPr>
          <w:i w:val="0"/>
        </w:rPr>
        <w:t xml:space="preserve">: </w:t>
      </w:r>
      <w:r w:rsidR="00523374" w:rsidRPr="00FF5DD7">
        <w:rPr>
          <w:i w:val="0"/>
        </w:rPr>
        <w:t>3.84</w:t>
      </w:r>
      <w:r w:rsidR="006E1416" w:rsidRPr="00FF5DD7">
        <w:rPr>
          <w:i w:val="0"/>
        </w:rPr>
        <w:t xml:space="preserve"> </w:t>
      </w:r>
    </w:p>
    <w:p w:rsidR="007E4F23" w:rsidRPr="00640DA6" w:rsidRDefault="00A72E88" w:rsidP="007E4F23">
      <w:pPr>
        <w:pStyle w:val="ListBullet"/>
      </w:pPr>
      <w:r>
        <w:t xml:space="preserve">Business Technology </w:t>
      </w:r>
    </w:p>
    <w:p w:rsidR="001B2F37" w:rsidRPr="00640DA6" w:rsidRDefault="009A7BCF" w:rsidP="00385CE0">
      <w:pPr>
        <w:pStyle w:val="Heading1"/>
      </w:pPr>
      <w:sdt>
        <w:sdtPr>
          <w:alias w:val="Interests:"/>
          <w:tag w:val="Interests:"/>
          <w:id w:val="103462083"/>
          <w:placeholder>
            <w:docPart w:val="CB7983DD0D244C12BDAB3E2DF12A0A34"/>
          </w:placeholder>
          <w:temporary/>
          <w:showingPlcHdr/>
        </w:sdtPr>
        <w:sdtEndPr/>
        <w:sdtContent>
          <w:r w:rsidR="008F49E1" w:rsidRPr="00640DA6">
            <w:t>Communication</w:t>
          </w:r>
        </w:sdtContent>
      </w:sdt>
    </w:p>
    <w:p w:rsidR="003C68A8" w:rsidRPr="00640DA6" w:rsidRDefault="006E1416" w:rsidP="00095B9A">
      <w:r>
        <w:t xml:space="preserve">In order to be a good </w:t>
      </w:r>
      <w:r w:rsidR="00B67121">
        <w:t xml:space="preserve">in </w:t>
      </w:r>
      <w:r>
        <w:t xml:space="preserve">sales </w:t>
      </w:r>
      <w:r w:rsidR="00B67121">
        <w:t>and marketing</w:t>
      </w:r>
      <w:r>
        <w:t xml:space="preserve">, which I was for many years, excellent communication skills </w:t>
      </w:r>
      <w:r w:rsidR="00A72E88">
        <w:t>are required. I have also given</w:t>
      </w:r>
      <w:r w:rsidR="003325A2">
        <w:t xml:space="preserve"> many</w:t>
      </w:r>
      <w:r>
        <w:t xml:space="preserve"> oral reports in college</w:t>
      </w:r>
      <w:r w:rsidR="00A72E88">
        <w:t xml:space="preserve"> thus spending countless hours doing research</w:t>
      </w:r>
      <w:r w:rsidR="003325A2">
        <w:t>.</w:t>
      </w:r>
    </w:p>
    <w:p w:rsidR="008F49E1" w:rsidRPr="00640DA6" w:rsidRDefault="009A7BCF" w:rsidP="00385CE0">
      <w:pPr>
        <w:pStyle w:val="Heading1"/>
      </w:pPr>
      <w:sdt>
        <w:sdtPr>
          <w:alias w:val="Interests:"/>
          <w:tag w:val="Interests:"/>
          <w:id w:val="-1302690969"/>
          <w:placeholder>
            <w:docPart w:val="388B6A167A854A00BC94FD82B7768A49"/>
          </w:placeholder>
          <w:temporary/>
          <w:showingPlcHdr/>
        </w:sdtPr>
        <w:sdtEndPr/>
        <w:sdtContent>
          <w:r w:rsidR="008F49E1" w:rsidRPr="00640DA6">
            <w:t>Leadership</w:t>
          </w:r>
        </w:sdtContent>
      </w:sdt>
    </w:p>
    <w:p w:rsidR="00011FB3" w:rsidRPr="00011FB3" w:rsidRDefault="00A73C55" w:rsidP="00245517">
      <w:r>
        <w:t>I ha</w:t>
      </w:r>
      <w:r w:rsidR="006E1416">
        <w:t xml:space="preserve">ve always been the type of person to notice when others need </w:t>
      </w:r>
      <w:r w:rsidR="00A72E88">
        <w:t>assistance</w:t>
      </w:r>
      <w:r w:rsidR="006E1416">
        <w:t xml:space="preserve"> and</w:t>
      </w:r>
      <w:r w:rsidR="00E0267B">
        <w:t xml:space="preserve"> in which area.</w:t>
      </w:r>
      <w:r w:rsidR="006E1416">
        <w:t xml:space="preserve"> I’m good at problem solving</w:t>
      </w:r>
      <w:r>
        <w:t xml:space="preserve"> so I point them in the right direction.</w:t>
      </w:r>
      <w:r w:rsidR="006E1416">
        <w:t xml:space="preserve"> I implement my </w:t>
      </w:r>
      <w:r w:rsidR="009C4DFA">
        <w:t xml:space="preserve">leadership </w:t>
      </w:r>
      <w:r w:rsidR="006E1416">
        <w:t>skills best in this way.</w:t>
      </w:r>
    </w:p>
    <w:sectPr w:rsidR="00011FB3" w:rsidRPr="00011FB3" w:rsidSect="003F347D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4018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BCF" w:rsidRDefault="009A7BCF">
      <w:r>
        <w:separator/>
      </w:r>
    </w:p>
  </w:endnote>
  <w:endnote w:type="continuationSeparator" w:id="0">
    <w:p w:rsidR="009A7BCF" w:rsidRDefault="009A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B9A" w:rsidRDefault="00095B9A" w:rsidP="003F34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325A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7D" w:rsidRPr="00892292" w:rsidRDefault="003F347D" w:rsidP="009C4DFA">
    <w:pPr>
      <w:pStyle w:val="Footer"/>
      <w:ind w:left="-58" w:firstLine="418"/>
      <w:jc w:val="left"/>
    </w:pPr>
    <w:r w:rsidRPr="00892292">
      <w:t xml:space="preserve"> </w:t>
    </w:r>
    <w:r w:rsidR="006E1416">
      <w:t>Amypate85@gmail.com</w:t>
    </w:r>
  </w:p>
  <w:p w:rsidR="00AC6223" w:rsidRDefault="006E1416" w:rsidP="009C4DFA">
    <w:pPr>
      <w:pStyle w:val="Footer"/>
      <w:ind w:left="244" w:firstLine="836"/>
      <w:jc w:val="left"/>
    </w:pPr>
    <w:r>
      <w:t>253-260-1090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BCF" w:rsidRDefault="009A7BCF">
      <w:r>
        <w:separator/>
      </w:r>
    </w:p>
  </w:footnote>
  <w:footnote w:type="continuationSeparator" w:id="0">
    <w:p w:rsidR="009A7BCF" w:rsidRDefault="009A7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DFA" w:rsidRPr="00711656" w:rsidRDefault="00711656" w:rsidP="00711656">
    <w:pPr>
      <w:pStyle w:val="Footer"/>
      <w:ind w:left="244" w:firstLine="836"/>
      <w:jc w:val="right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Amypate85</w:t>
    </w:r>
    <w:r w:rsidR="009C4DFA" w:rsidRPr="00711656">
      <w:rPr>
        <w:color w:val="7F7F7F" w:themeColor="text1" w:themeTint="80"/>
        <w:sz w:val="18"/>
        <w:szCs w:val="18"/>
      </w:rPr>
      <w:t>@gmail.com</w:t>
    </w:r>
  </w:p>
  <w:p w:rsidR="009C4DFA" w:rsidRPr="00711656" w:rsidRDefault="009C4DFA" w:rsidP="00711656">
    <w:pPr>
      <w:pStyle w:val="Footer"/>
      <w:ind w:left="244" w:firstLine="836"/>
      <w:jc w:val="right"/>
    </w:pPr>
    <w:r w:rsidRPr="00711656">
      <w:rPr>
        <w:color w:val="7F7F7F" w:themeColor="text1" w:themeTint="80"/>
        <w:sz w:val="18"/>
        <w:szCs w:val="18"/>
      </w:rPr>
      <w:t>253-260-1090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9E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6E3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29277E"/>
    <w:multiLevelType w:val="multilevel"/>
    <w:tmpl w:val="B97ED04A"/>
    <w:numStyleLink w:val="Multilevelbulletlist"/>
  </w:abstractNum>
  <w:abstractNum w:abstractNumId="1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>
    <w:nsid w:val="3A3B20F2"/>
    <w:multiLevelType w:val="hybridMultilevel"/>
    <w:tmpl w:val="22AEB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>
    <w:nsid w:val="784E292E"/>
    <w:multiLevelType w:val="hybridMultilevel"/>
    <w:tmpl w:val="E81035D4"/>
    <w:lvl w:ilvl="0" w:tplc="DD22EA16">
      <w:start w:val="1"/>
      <w:numFmt w:val="bullet"/>
      <w:lvlText w:val="."/>
      <w:lvlJc w:val="left"/>
      <w:pPr>
        <w:ind w:left="720" w:hanging="36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13"/>
  </w:num>
  <w:num w:numId="19">
    <w:abstractNumId w:val="21"/>
  </w:num>
  <w:num w:numId="20">
    <w:abstractNumId w:val="12"/>
  </w:num>
  <w:num w:numId="21">
    <w:abstractNumId w:val="14"/>
  </w:num>
  <w:num w:numId="22">
    <w:abstractNumId w:val="18"/>
  </w:num>
  <w:num w:numId="23">
    <w:abstractNumId w:val="20"/>
  </w:num>
  <w:num w:numId="24">
    <w:abstractNumId w:val="16"/>
  </w:num>
  <w:num w:numId="2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7"/>
  </w:num>
  <w:num w:numId="40">
    <w:abstractNumId w:val="15"/>
  </w:num>
  <w:num w:numId="41">
    <w:abstractNumId w:val="22"/>
  </w:num>
  <w:num w:numId="42">
    <w:abstractNumId w:val="11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16"/>
    <w:rsid w:val="00006A3E"/>
    <w:rsid w:val="00011FB3"/>
    <w:rsid w:val="000133B9"/>
    <w:rsid w:val="00027507"/>
    <w:rsid w:val="0008055A"/>
    <w:rsid w:val="00094606"/>
    <w:rsid w:val="00095B9A"/>
    <w:rsid w:val="000A3F3C"/>
    <w:rsid w:val="00127431"/>
    <w:rsid w:val="00144399"/>
    <w:rsid w:val="0019236F"/>
    <w:rsid w:val="00197D66"/>
    <w:rsid w:val="001B2F37"/>
    <w:rsid w:val="001F25C0"/>
    <w:rsid w:val="00245517"/>
    <w:rsid w:val="002965FA"/>
    <w:rsid w:val="002C1584"/>
    <w:rsid w:val="002C4A38"/>
    <w:rsid w:val="002C73D5"/>
    <w:rsid w:val="002E69E7"/>
    <w:rsid w:val="003325A2"/>
    <w:rsid w:val="0034601F"/>
    <w:rsid w:val="00355032"/>
    <w:rsid w:val="00362B5B"/>
    <w:rsid w:val="00385CE0"/>
    <w:rsid w:val="003A0266"/>
    <w:rsid w:val="003C15DA"/>
    <w:rsid w:val="003C68A8"/>
    <w:rsid w:val="003F347D"/>
    <w:rsid w:val="00435546"/>
    <w:rsid w:val="004828B2"/>
    <w:rsid w:val="004D4BC7"/>
    <w:rsid w:val="004F0D5F"/>
    <w:rsid w:val="004F6C70"/>
    <w:rsid w:val="0050685A"/>
    <w:rsid w:val="00520181"/>
    <w:rsid w:val="00523374"/>
    <w:rsid w:val="00530B30"/>
    <w:rsid w:val="00540124"/>
    <w:rsid w:val="005527F7"/>
    <w:rsid w:val="00570633"/>
    <w:rsid w:val="00576E0A"/>
    <w:rsid w:val="005820BF"/>
    <w:rsid w:val="005A0FF2"/>
    <w:rsid w:val="005C3DAE"/>
    <w:rsid w:val="00610112"/>
    <w:rsid w:val="00640DA6"/>
    <w:rsid w:val="006572F4"/>
    <w:rsid w:val="006678D7"/>
    <w:rsid w:val="006825F3"/>
    <w:rsid w:val="006E1416"/>
    <w:rsid w:val="00711656"/>
    <w:rsid w:val="007175F4"/>
    <w:rsid w:val="00750BE8"/>
    <w:rsid w:val="00775169"/>
    <w:rsid w:val="0079569B"/>
    <w:rsid w:val="007B2B63"/>
    <w:rsid w:val="007C3EE3"/>
    <w:rsid w:val="007D48EE"/>
    <w:rsid w:val="007E4F23"/>
    <w:rsid w:val="00814170"/>
    <w:rsid w:val="00892292"/>
    <w:rsid w:val="008A44DA"/>
    <w:rsid w:val="008F0DCD"/>
    <w:rsid w:val="008F49E1"/>
    <w:rsid w:val="008F55AE"/>
    <w:rsid w:val="00907D5F"/>
    <w:rsid w:val="0091476A"/>
    <w:rsid w:val="00955AC2"/>
    <w:rsid w:val="009753FA"/>
    <w:rsid w:val="0098655A"/>
    <w:rsid w:val="009924A5"/>
    <w:rsid w:val="009A7BCF"/>
    <w:rsid w:val="009B284D"/>
    <w:rsid w:val="009C4DFA"/>
    <w:rsid w:val="00A023AE"/>
    <w:rsid w:val="00A07342"/>
    <w:rsid w:val="00A12670"/>
    <w:rsid w:val="00A1737A"/>
    <w:rsid w:val="00A54AB8"/>
    <w:rsid w:val="00A72E88"/>
    <w:rsid w:val="00A73C55"/>
    <w:rsid w:val="00AC6223"/>
    <w:rsid w:val="00AC70ED"/>
    <w:rsid w:val="00AD18DE"/>
    <w:rsid w:val="00AD18E9"/>
    <w:rsid w:val="00B35EBC"/>
    <w:rsid w:val="00B67121"/>
    <w:rsid w:val="00B838E6"/>
    <w:rsid w:val="00BD5CB2"/>
    <w:rsid w:val="00C14A9B"/>
    <w:rsid w:val="00C1575D"/>
    <w:rsid w:val="00C15E3A"/>
    <w:rsid w:val="00C406B8"/>
    <w:rsid w:val="00C42F2A"/>
    <w:rsid w:val="00C64D84"/>
    <w:rsid w:val="00C74908"/>
    <w:rsid w:val="00CA7C59"/>
    <w:rsid w:val="00CC375A"/>
    <w:rsid w:val="00CC4C1A"/>
    <w:rsid w:val="00CC57B0"/>
    <w:rsid w:val="00D20C1E"/>
    <w:rsid w:val="00D23950"/>
    <w:rsid w:val="00DE3B0C"/>
    <w:rsid w:val="00E0267B"/>
    <w:rsid w:val="00E12FC4"/>
    <w:rsid w:val="00E356A4"/>
    <w:rsid w:val="00E62769"/>
    <w:rsid w:val="00E65E32"/>
    <w:rsid w:val="00E6655D"/>
    <w:rsid w:val="00E86BAE"/>
    <w:rsid w:val="00E92253"/>
    <w:rsid w:val="00EF5669"/>
    <w:rsid w:val="00F03975"/>
    <w:rsid w:val="00F146BB"/>
    <w:rsid w:val="00F528F8"/>
    <w:rsid w:val="00FC4BD1"/>
    <w:rsid w:val="00FD6F9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uiPriority="11" w:qFormat="1"/>
    <w:lsdException w:name="List Number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6276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">
    <w:name w:val="Grid Table 1 Light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semiHidden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">
    <w:name w:val="Plain Table 1"/>
    <w:basedOn w:val="TableNormal"/>
    <w:uiPriority w:val="41"/>
    <w:rsid w:val="006825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825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uiPriority="11" w:qFormat="1"/>
    <w:lsdException w:name="List Number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6276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">
    <w:name w:val="Grid Table 1 Light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825F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825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semiHidden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825F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825F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">
    <w:name w:val="Plain Table 1"/>
    <w:basedOn w:val="TableNormal"/>
    <w:uiPriority w:val="41"/>
    <w:rsid w:val="006825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825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825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ales_manager_resume_eleg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8E225DBCF14F74BAC99476976E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3B60-984D-40A9-99F9-CFC7AAECCCEA}"/>
      </w:docPartPr>
      <w:docPartBody>
        <w:p w:rsidR="006B1CCE" w:rsidRDefault="00F37C3C">
          <w:pPr>
            <w:pStyle w:val="2A8E225DBCF14F74BAC99476976EF8E6"/>
          </w:pPr>
          <w:r>
            <w:t>Skills &amp; Abilities</w:t>
          </w:r>
        </w:p>
      </w:docPartBody>
    </w:docPart>
    <w:docPart>
      <w:docPartPr>
        <w:name w:val="767FA05C64EF465BA997D98DA3665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2EF8-5902-4E1D-AC48-F7CED13CD679}"/>
      </w:docPartPr>
      <w:docPartBody>
        <w:p w:rsidR="006B1CCE" w:rsidRDefault="00F37C3C">
          <w:pPr>
            <w:pStyle w:val="767FA05C64EF465BA997D98DA3665079"/>
          </w:pPr>
          <w:r w:rsidRPr="00640DA6">
            <w:t>Education</w:t>
          </w:r>
        </w:p>
      </w:docPartBody>
    </w:docPart>
    <w:docPart>
      <w:docPartPr>
        <w:name w:val="CB7983DD0D244C12BDAB3E2DF12A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67DA9-4A06-4DCD-8979-427DBB2B6381}"/>
      </w:docPartPr>
      <w:docPartBody>
        <w:p w:rsidR="006B1CCE" w:rsidRDefault="00F37C3C">
          <w:pPr>
            <w:pStyle w:val="CB7983DD0D244C12BDAB3E2DF12A0A34"/>
          </w:pPr>
          <w:r w:rsidRPr="00640DA6">
            <w:t>Communication</w:t>
          </w:r>
        </w:p>
      </w:docPartBody>
    </w:docPart>
    <w:docPart>
      <w:docPartPr>
        <w:name w:val="388B6A167A854A00BC94FD82B7768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1092-7D71-47AB-BFAD-6B24B9F931CA}"/>
      </w:docPartPr>
      <w:docPartBody>
        <w:p w:rsidR="006B1CCE" w:rsidRDefault="00F37C3C">
          <w:pPr>
            <w:pStyle w:val="388B6A167A854A00BC94FD82B7768A49"/>
          </w:pPr>
          <w:r w:rsidRPr="00640DA6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3C"/>
    <w:rsid w:val="00403AE0"/>
    <w:rsid w:val="006B1CCE"/>
    <w:rsid w:val="00F37C3C"/>
    <w:rsid w:val="00F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ED89FFBC543AFB05FF1F06177C243">
    <w:name w:val="D1BED89FFBC543AFB05FF1F06177C243"/>
  </w:style>
  <w:style w:type="paragraph" w:customStyle="1" w:styleId="CA5A8CEB7FC44432B8BED49EB41476FF">
    <w:name w:val="CA5A8CEB7FC44432B8BED49EB41476FF"/>
  </w:style>
  <w:style w:type="paragraph" w:customStyle="1" w:styleId="21D0DDC42E56465993BD753088606993">
    <w:name w:val="21D0DDC42E56465993BD753088606993"/>
  </w:style>
  <w:style w:type="paragraph" w:customStyle="1" w:styleId="2A8E225DBCF14F74BAC99476976EF8E6">
    <w:name w:val="2A8E225DBCF14F74BAC99476976EF8E6"/>
  </w:style>
  <w:style w:type="paragraph" w:customStyle="1" w:styleId="AEA12457A46D45248A4B80DA12FA9C5D">
    <w:name w:val="AEA12457A46D45248A4B80DA12FA9C5D"/>
  </w:style>
  <w:style w:type="paragraph" w:customStyle="1" w:styleId="E032178105AE49049A992B3DE7AAA75B">
    <w:name w:val="E032178105AE49049A992B3DE7AAA75B"/>
  </w:style>
  <w:style w:type="paragraph" w:customStyle="1" w:styleId="10C16D5E7935460EB978FCD5B4214AE6">
    <w:name w:val="10C16D5E7935460EB978FCD5B4214AE6"/>
  </w:style>
  <w:style w:type="paragraph" w:customStyle="1" w:styleId="DFA5B39225694561BDCA55AD25BC9073">
    <w:name w:val="DFA5B39225694561BDCA55AD25BC9073"/>
  </w:style>
  <w:style w:type="paragraph" w:customStyle="1" w:styleId="2FA2D57082C44343AA290850915C9B05">
    <w:name w:val="2FA2D57082C44343AA290850915C9B05"/>
  </w:style>
  <w:style w:type="paragraph" w:customStyle="1" w:styleId="B4CEEE436F584ACC8F913BD2A9ABA61A">
    <w:name w:val="B4CEEE436F584ACC8F913BD2A9ABA61A"/>
  </w:style>
  <w:style w:type="paragraph" w:customStyle="1" w:styleId="989EECAF143144DBB7D37AE979FD4D03">
    <w:name w:val="989EECAF143144DBB7D37AE979FD4D03"/>
  </w:style>
  <w:style w:type="paragraph" w:customStyle="1" w:styleId="AFC46C768B7649B8B677AC619D0A8F12">
    <w:name w:val="AFC46C768B7649B8B677AC619D0A8F12"/>
  </w:style>
  <w:style w:type="paragraph" w:customStyle="1" w:styleId="BFB43F4D6254425C81AE0B1E96585B85">
    <w:name w:val="BFB43F4D6254425C81AE0B1E96585B85"/>
  </w:style>
  <w:style w:type="paragraph" w:customStyle="1" w:styleId="818127B5F17942CF85D2E9FE544AD220">
    <w:name w:val="818127B5F17942CF85D2E9FE544AD220"/>
  </w:style>
  <w:style w:type="paragraph" w:customStyle="1" w:styleId="89DA2BFBEC23480D8ABDAD08DA42AE99">
    <w:name w:val="89DA2BFBEC23480D8ABDAD08DA42AE99"/>
  </w:style>
  <w:style w:type="paragraph" w:customStyle="1" w:styleId="E279F0A121C44316A8C0BF066EF36053">
    <w:name w:val="E279F0A121C44316A8C0BF066EF36053"/>
  </w:style>
  <w:style w:type="paragraph" w:customStyle="1" w:styleId="53E98125002A40B6B7F07F0999B437EC">
    <w:name w:val="53E98125002A40B6B7F07F0999B437EC"/>
  </w:style>
  <w:style w:type="paragraph" w:customStyle="1" w:styleId="9B8E545E7516411F83F393129B510ACB">
    <w:name w:val="9B8E545E7516411F83F393129B510ACB"/>
  </w:style>
  <w:style w:type="paragraph" w:customStyle="1" w:styleId="767FA05C64EF465BA997D98DA3665079">
    <w:name w:val="767FA05C64EF465BA997D98DA3665079"/>
  </w:style>
  <w:style w:type="paragraph" w:customStyle="1" w:styleId="241B733AE52A4189B8E70254506AA225">
    <w:name w:val="241B733AE52A4189B8E70254506AA225"/>
  </w:style>
  <w:style w:type="paragraph" w:customStyle="1" w:styleId="F8B330FAFDE44DABB51E8C44937053E2">
    <w:name w:val="F8B330FAFDE44DABB51E8C44937053E2"/>
  </w:style>
  <w:style w:type="paragraph" w:customStyle="1" w:styleId="0D60089F9344473CB4BDD449DCE421F6">
    <w:name w:val="0D60089F9344473CB4BDD449DCE421F6"/>
  </w:style>
  <w:style w:type="paragraph" w:customStyle="1" w:styleId="F3AB866D64C243BDA20D3093464708C8">
    <w:name w:val="F3AB866D64C243BDA20D3093464708C8"/>
  </w:style>
  <w:style w:type="paragraph" w:customStyle="1" w:styleId="FF39D469C2384400B85B947B542E36F1">
    <w:name w:val="FF39D469C2384400B85B947B542E36F1"/>
  </w:style>
  <w:style w:type="paragraph" w:customStyle="1" w:styleId="845F14836B064929BC33896B0AF0ABBE">
    <w:name w:val="845F14836B064929BC33896B0AF0ABBE"/>
  </w:style>
  <w:style w:type="paragraph" w:customStyle="1" w:styleId="CB7983DD0D244C12BDAB3E2DF12A0A34">
    <w:name w:val="CB7983DD0D244C12BDAB3E2DF12A0A34"/>
  </w:style>
  <w:style w:type="paragraph" w:customStyle="1" w:styleId="3D00DD4F05724CDB8A25F45C937BF6EE">
    <w:name w:val="3D00DD4F05724CDB8A25F45C937BF6EE"/>
  </w:style>
  <w:style w:type="paragraph" w:customStyle="1" w:styleId="388B6A167A854A00BC94FD82B7768A49">
    <w:name w:val="388B6A167A854A00BC94FD82B7768A49"/>
  </w:style>
  <w:style w:type="paragraph" w:customStyle="1" w:styleId="F4040D52006A439080931B5D8213F29A">
    <w:name w:val="F4040D52006A439080931B5D8213F29A"/>
  </w:style>
  <w:style w:type="paragraph" w:customStyle="1" w:styleId="CE685DE7D52D4E39A0662C04EC6A077F">
    <w:name w:val="CE685DE7D52D4E39A0662C04EC6A077F"/>
  </w:style>
  <w:style w:type="paragraph" w:customStyle="1" w:styleId="1ADFF1AEF31D4D4D9BC5654920F57216">
    <w:name w:val="1ADFF1AEF31D4D4D9BC5654920F57216"/>
  </w:style>
  <w:style w:type="paragraph" w:customStyle="1" w:styleId="24823048AFF44AF7A3C8022B52828A2C">
    <w:name w:val="24823048AFF44AF7A3C8022B52828A2C"/>
  </w:style>
  <w:style w:type="paragraph" w:customStyle="1" w:styleId="C2540D4646CF42D69AEE857424265E0D">
    <w:name w:val="C2540D4646CF42D69AEE857424265E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ED89FFBC543AFB05FF1F06177C243">
    <w:name w:val="D1BED89FFBC543AFB05FF1F06177C243"/>
  </w:style>
  <w:style w:type="paragraph" w:customStyle="1" w:styleId="CA5A8CEB7FC44432B8BED49EB41476FF">
    <w:name w:val="CA5A8CEB7FC44432B8BED49EB41476FF"/>
  </w:style>
  <w:style w:type="paragraph" w:customStyle="1" w:styleId="21D0DDC42E56465993BD753088606993">
    <w:name w:val="21D0DDC42E56465993BD753088606993"/>
  </w:style>
  <w:style w:type="paragraph" w:customStyle="1" w:styleId="2A8E225DBCF14F74BAC99476976EF8E6">
    <w:name w:val="2A8E225DBCF14F74BAC99476976EF8E6"/>
  </w:style>
  <w:style w:type="paragraph" w:customStyle="1" w:styleId="AEA12457A46D45248A4B80DA12FA9C5D">
    <w:name w:val="AEA12457A46D45248A4B80DA12FA9C5D"/>
  </w:style>
  <w:style w:type="paragraph" w:customStyle="1" w:styleId="E032178105AE49049A992B3DE7AAA75B">
    <w:name w:val="E032178105AE49049A992B3DE7AAA75B"/>
  </w:style>
  <w:style w:type="paragraph" w:customStyle="1" w:styleId="10C16D5E7935460EB978FCD5B4214AE6">
    <w:name w:val="10C16D5E7935460EB978FCD5B4214AE6"/>
  </w:style>
  <w:style w:type="paragraph" w:customStyle="1" w:styleId="DFA5B39225694561BDCA55AD25BC9073">
    <w:name w:val="DFA5B39225694561BDCA55AD25BC9073"/>
  </w:style>
  <w:style w:type="paragraph" w:customStyle="1" w:styleId="2FA2D57082C44343AA290850915C9B05">
    <w:name w:val="2FA2D57082C44343AA290850915C9B05"/>
  </w:style>
  <w:style w:type="paragraph" w:customStyle="1" w:styleId="B4CEEE436F584ACC8F913BD2A9ABA61A">
    <w:name w:val="B4CEEE436F584ACC8F913BD2A9ABA61A"/>
  </w:style>
  <w:style w:type="paragraph" w:customStyle="1" w:styleId="989EECAF143144DBB7D37AE979FD4D03">
    <w:name w:val="989EECAF143144DBB7D37AE979FD4D03"/>
  </w:style>
  <w:style w:type="paragraph" w:customStyle="1" w:styleId="AFC46C768B7649B8B677AC619D0A8F12">
    <w:name w:val="AFC46C768B7649B8B677AC619D0A8F12"/>
  </w:style>
  <w:style w:type="paragraph" w:customStyle="1" w:styleId="BFB43F4D6254425C81AE0B1E96585B85">
    <w:name w:val="BFB43F4D6254425C81AE0B1E96585B85"/>
  </w:style>
  <w:style w:type="paragraph" w:customStyle="1" w:styleId="818127B5F17942CF85D2E9FE544AD220">
    <w:name w:val="818127B5F17942CF85D2E9FE544AD220"/>
  </w:style>
  <w:style w:type="paragraph" w:customStyle="1" w:styleId="89DA2BFBEC23480D8ABDAD08DA42AE99">
    <w:name w:val="89DA2BFBEC23480D8ABDAD08DA42AE99"/>
  </w:style>
  <w:style w:type="paragraph" w:customStyle="1" w:styleId="E279F0A121C44316A8C0BF066EF36053">
    <w:name w:val="E279F0A121C44316A8C0BF066EF36053"/>
  </w:style>
  <w:style w:type="paragraph" w:customStyle="1" w:styleId="53E98125002A40B6B7F07F0999B437EC">
    <w:name w:val="53E98125002A40B6B7F07F0999B437EC"/>
  </w:style>
  <w:style w:type="paragraph" w:customStyle="1" w:styleId="9B8E545E7516411F83F393129B510ACB">
    <w:name w:val="9B8E545E7516411F83F393129B510ACB"/>
  </w:style>
  <w:style w:type="paragraph" w:customStyle="1" w:styleId="767FA05C64EF465BA997D98DA3665079">
    <w:name w:val="767FA05C64EF465BA997D98DA3665079"/>
  </w:style>
  <w:style w:type="paragraph" w:customStyle="1" w:styleId="241B733AE52A4189B8E70254506AA225">
    <w:name w:val="241B733AE52A4189B8E70254506AA225"/>
  </w:style>
  <w:style w:type="paragraph" w:customStyle="1" w:styleId="F8B330FAFDE44DABB51E8C44937053E2">
    <w:name w:val="F8B330FAFDE44DABB51E8C44937053E2"/>
  </w:style>
  <w:style w:type="paragraph" w:customStyle="1" w:styleId="0D60089F9344473CB4BDD449DCE421F6">
    <w:name w:val="0D60089F9344473CB4BDD449DCE421F6"/>
  </w:style>
  <w:style w:type="paragraph" w:customStyle="1" w:styleId="F3AB866D64C243BDA20D3093464708C8">
    <w:name w:val="F3AB866D64C243BDA20D3093464708C8"/>
  </w:style>
  <w:style w:type="paragraph" w:customStyle="1" w:styleId="FF39D469C2384400B85B947B542E36F1">
    <w:name w:val="FF39D469C2384400B85B947B542E36F1"/>
  </w:style>
  <w:style w:type="paragraph" w:customStyle="1" w:styleId="845F14836B064929BC33896B0AF0ABBE">
    <w:name w:val="845F14836B064929BC33896B0AF0ABBE"/>
  </w:style>
  <w:style w:type="paragraph" w:customStyle="1" w:styleId="CB7983DD0D244C12BDAB3E2DF12A0A34">
    <w:name w:val="CB7983DD0D244C12BDAB3E2DF12A0A34"/>
  </w:style>
  <w:style w:type="paragraph" w:customStyle="1" w:styleId="3D00DD4F05724CDB8A25F45C937BF6EE">
    <w:name w:val="3D00DD4F05724CDB8A25F45C937BF6EE"/>
  </w:style>
  <w:style w:type="paragraph" w:customStyle="1" w:styleId="388B6A167A854A00BC94FD82B7768A49">
    <w:name w:val="388B6A167A854A00BC94FD82B7768A49"/>
  </w:style>
  <w:style w:type="paragraph" w:customStyle="1" w:styleId="F4040D52006A439080931B5D8213F29A">
    <w:name w:val="F4040D52006A439080931B5D8213F29A"/>
  </w:style>
  <w:style w:type="paragraph" w:customStyle="1" w:styleId="CE685DE7D52D4E39A0662C04EC6A077F">
    <w:name w:val="CE685DE7D52D4E39A0662C04EC6A077F"/>
  </w:style>
  <w:style w:type="paragraph" w:customStyle="1" w:styleId="1ADFF1AEF31D4D4D9BC5654920F57216">
    <w:name w:val="1ADFF1AEF31D4D4D9BC5654920F57216"/>
  </w:style>
  <w:style w:type="paragraph" w:customStyle="1" w:styleId="24823048AFF44AF7A3C8022B52828A2C">
    <w:name w:val="24823048AFF44AF7A3C8022B52828A2C"/>
  </w:style>
  <w:style w:type="paragraph" w:customStyle="1" w:styleId="C2540D4646CF42D69AEE857424265E0D">
    <w:name w:val="C2540D4646CF42D69AEE857424265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Sales_manager_resume_elegant</Template>
  <TotalTime>138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19</cp:revision>
  <cp:lastPrinted>2019-10-08T08:09:00Z</cp:lastPrinted>
  <dcterms:created xsi:type="dcterms:W3CDTF">2019-10-06T06:40:00Z</dcterms:created>
  <dcterms:modified xsi:type="dcterms:W3CDTF">2019-11-17T21:46:00Z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